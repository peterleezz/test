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5A2" w:rsidRDefault="004E05A2" w:rsidP="00CE3EB3">
      <w:pPr>
        <w:pStyle w:val="Title"/>
      </w:pPr>
      <w:r>
        <w:rPr>
          <w:rFonts w:hint="eastAsia"/>
        </w:rPr>
        <w:t>瑜伽管接口</w:t>
      </w:r>
    </w:p>
    <w:p w:rsidR="004E05A2" w:rsidRDefault="004E05A2" w:rsidP="00CE3EB3">
      <w:pPr>
        <w:pStyle w:val="Heading1"/>
      </w:pPr>
      <w:r>
        <w:rPr>
          <w:rFonts w:hint="eastAsia"/>
        </w:rPr>
        <w:t>流程说明</w:t>
      </w:r>
    </w:p>
    <w:p w:rsidR="004E05A2" w:rsidRDefault="004E05A2">
      <w:r>
        <w:tab/>
      </w:r>
      <w:r>
        <w:rPr>
          <w:rFonts w:hint="eastAsia"/>
        </w:rPr>
        <w:t>瑜伽馆会员进管通过刷卡显示使用状态为“在馆”，离开管的时候刷一次表示“离馆”；</w:t>
      </w:r>
    </w:p>
    <w:p w:rsidR="004E05A2" w:rsidRDefault="004E05A2">
      <w:r>
        <w:tab/>
      </w:r>
      <w:r>
        <w:rPr>
          <w:rFonts w:hint="eastAsia"/>
        </w:rPr>
        <w:t>第一次刷卡如果为次数卡对次数卡进行次数减一，且读取显示会员信息，字段包括：根据北京系统返回数据：</w:t>
      </w:r>
    </w:p>
    <w:p w:rsidR="004E05A2" w:rsidRDefault="004E05A2">
      <w:hyperlink r:id="rId6" w:history="1">
        <w:r>
          <w:rPr>
            <w:rStyle w:val="Hyperlink"/>
          </w:rPr>
          <w:t>http://beijing.1b4.cn/api.php?op=get&amp;clubid=1&amp;no=1</w:t>
        </w:r>
      </w:hyperlink>
      <w:r>
        <w:t xml:space="preserve">  </w:t>
      </w:r>
      <w:r>
        <w:rPr>
          <w:rFonts w:hint="eastAsia"/>
        </w:rPr>
        <w:t>需要做有效性、高峰时段等判断</w:t>
      </w:r>
    </w:p>
    <w:p w:rsidR="004E05A2" w:rsidRDefault="004E05A2">
      <w:r>
        <w:rPr>
          <w:rFonts w:hint="eastAsia"/>
        </w:rPr>
        <w:t>；</w:t>
      </w:r>
    </w:p>
    <w:p w:rsidR="004E05A2" w:rsidRDefault="004E05A2">
      <w:hyperlink r:id="rId7" w:history="1">
        <w:r w:rsidRPr="002D11A0">
          <w:rPr>
            <w:rStyle w:val="Hyperlink"/>
          </w:rPr>
          <w:t>http://beijing.1b4.cn/api.php?op=in&amp;clubid=1&amp;no=1</w:t>
        </w:r>
      </w:hyperlink>
    </w:p>
    <w:p w:rsidR="004E05A2" w:rsidRDefault="004E05A2">
      <w:hyperlink r:id="rId8" w:history="1">
        <w:r w:rsidRPr="002D11A0">
          <w:rPr>
            <w:rStyle w:val="Hyperlink"/>
          </w:rPr>
          <w:t>http://beijing.1b4.cn/api.php?op=out&amp;clubid=1&amp;no=1</w:t>
        </w:r>
      </w:hyperlink>
    </w:p>
    <w:p w:rsidR="004E05A2" w:rsidRDefault="004E05A2" w:rsidP="00CE3EB3">
      <w:pPr>
        <w:pStyle w:val="Heading1"/>
      </w:pPr>
      <w:r>
        <w:rPr>
          <w:rFonts w:hint="eastAsia"/>
        </w:rPr>
        <w:t>接口协议</w:t>
      </w:r>
    </w:p>
    <w:p w:rsidR="004E05A2" w:rsidRDefault="004E05A2" w:rsidP="005A424B">
      <w:pPr>
        <w:pStyle w:val="Heading2"/>
      </w:pPr>
      <w:r>
        <w:t>HTTP</w:t>
      </w:r>
      <w:r>
        <w:rPr>
          <w:rFonts w:hint="eastAsia"/>
        </w:rPr>
        <w:t>接口</w:t>
      </w:r>
    </w:p>
    <w:p w:rsidR="004E05A2" w:rsidRDefault="004E05A2" w:rsidP="00CE3EB3">
      <w:pPr>
        <w:ind w:firstLine="480"/>
      </w:pPr>
      <w:r>
        <w:tab/>
      </w:r>
      <w:r>
        <w:rPr>
          <w:rFonts w:hint="eastAsia"/>
        </w:rPr>
        <w:t>读取会员信息</w:t>
      </w:r>
    </w:p>
    <w:p w:rsidR="004E05A2" w:rsidRDefault="004E05A2" w:rsidP="00CE3EB3">
      <w:pPr>
        <w:ind w:firstLine="480"/>
      </w:pPr>
      <w:r>
        <w:tab/>
        <w:t xml:space="preserve"> </w:t>
      </w:r>
      <w:r>
        <w:tab/>
        <w:t xml:space="preserve">op </w:t>
      </w:r>
      <w:r>
        <w:rPr>
          <w:rFonts w:hint="eastAsia"/>
        </w:rPr>
        <w:t>操作类型</w:t>
      </w:r>
    </w:p>
    <w:p w:rsidR="004E05A2" w:rsidRDefault="004E05A2" w:rsidP="00CE3EB3">
      <w:pPr>
        <w:ind w:firstLine="480"/>
      </w:pPr>
      <w:r>
        <w:tab/>
      </w:r>
      <w:r>
        <w:tab/>
        <w:t xml:space="preserve">no </w:t>
      </w:r>
      <w:r>
        <w:rPr>
          <w:rFonts w:hint="eastAsia"/>
        </w:rPr>
        <w:t>会员卡号</w:t>
      </w:r>
    </w:p>
    <w:p w:rsidR="004E05A2" w:rsidRDefault="004E05A2" w:rsidP="00CE3EB3">
      <w:pPr>
        <w:ind w:firstLine="480"/>
      </w:pPr>
      <w:r>
        <w:tab/>
      </w:r>
      <w:r>
        <w:tab/>
        <w:t xml:space="preserve">clubid </w:t>
      </w:r>
      <w:r>
        <w:rPr>
          <w:rFonts w:hint="eastAsia"/>
        </w:rPr>
        <w:t>会馆编号</w:t>
      </w:r>
    </w:p>
    <w:p w:rsidR="004E05A2" w:rsidRDefault="004E05A2" w:rsidP="00F224E9">
      <w:pPr>
        <w:ind w:firstLine="480"/>
      </w:pPr>
      <w:r>
        <w:tab/>
      </w:r>
      <w:r>
        <w:rPr>
          <w:rFonts w:hint="eastAsia"/>
        </w:rPr>
        <w:t>例子</w:t>
      </w:r>
    </w:p>
    <w:p w:rsidR="004E05A2" w:rsidRDefault="004E05A2" w:rsidP="00F224E9">
      <w:pPr>
        <w:ind w:left="780" w:firstLine="420"/>
      </w:pPr>
      <w:r>
        <w:rPr>
          <w:rFonts w:hint="eastAsia"/>
        </w:rPr>
        <w:t>请求参数为</w:t>
      </w:r>
      <w:r>
        <w:t>op=get&amp;no=1863838434&amp;clubid=1</w:t>
      </w:r>
    </w:p>
    <w:p w:rsidR="004E05A2" w:rsidRDefault="004E05A2" w:rsidP="00337C29">
      <w:r>
        <w:tab/>
      </w:r>
      <w:r>
        <w:tab/>
      </w:r>
    </w:p>
    <w:p w:rsidR="004E05A2" w:rsidRDefault="004E05A2" w:rsidP="00582EBA">
      <w:pPr>
        <w:ind w:left="420" w:firstLine="420"/>
      </w:pPr>
      <w:r>
        <w:rPr>
          <w:rFonts w:hint="eastAsia"/>
        </w:rPr>
        <w:t>返回数据格式</w:t>
      </w:r>
      <w:r>
        <w:t xml:space="preserve"> JSON</w:t>
      </w:r>
      <w:r>
        <w:rPr>
          <w:rFonts w:hint="eastAsia"/>
        </w:rPr>
        <w:t>格式</w:t>
      </w:r>
    </w:p>
    <w:p w:rsidR="004E05A2" w:rsidRDefault="004E05A2" w:rsidP="00337C29">
      <w:r>
        <w:tab/>
      </w:r>
      <w:r>
        <w:tab/>
      </w:r>
      <w:r>
        <w:tab/>
        <w:t xml:space="preserve">status </w:t>
      </w:r>
      <w:r>
        <w:rPr>
          <w:rFonts w:hint="eastAsia"/>
        </w:rPr>
        <w:t>状态，</w:t>
      </w:r>
      <w:r>
        <w:t>0</w:t>
      </w:r>
      <w:r>
        <w:rPr>
          <w:rFonts w:hint="eastAsia"/>
        </w:rPr>
        <w:t>：为成功</w:t>
      </w:r>
      <w:r>
        <w:t xml:space="preserve"> -1</w:t>
      </w:r>
      <w:r>
        <w:rPr>
          <w:rFonts w:hint="eastAsia"/>
        </w:rPr>
        <w:t>：为失败</w:t>
      </w:r>
    </w:p>
    <w:p w:rsidR="004E05A2" w:rsidRDefault="004E05A2" w:rsidP="00337C29">
      <w:r>
        <w:tab/>
      </w:r>
      <w:r>
        <w:tab/>
      </w:r>
      <w:r>
        <w:tab/>
        <w:t xml:space="preserve">err   </w:t>
      </w:r>
      <w:r>
        <w:rPr>
          <w:rFonts w:hint="eastAsia"/>
        </w:rPr>
        <w:t>错误信息，字符串类型</w:t>
      </w:r>
    </w:p>
    <w:p w:rsidR="004E05A2" w:rsidRDefault="004E05A2" w:rsidP="00337C29">
      <w:r>
        <w:tab/>
      </w:r>
      <w:r>
        <w:tab/>
      </w:r>
      <w:r>
        <w:tab/>
        <w:t xml:space="preserve">res   </w:t>
      </w:r>
      <w:r>
        <w:rPr>
          <w:rFonts w:hint="eastAsia"/>
        </w:rPr>
        <w:t>结果字段，比如会员及卡信息</w:t>
      </w:r>
    </w:p>
    <w:p w:rsidR="004E05A2" w:rsidRDefault="004E05A2" w:rsidP="00780B2C">
      <w:pPr>
        <w:ind w:firstLine="720"/>
      </w:pPr>
      <w:r>
        <w:rPr>
          <w:rFonts w:hint="eastAsia"/>
        </w:rPr>
        <w:t>例子</w:t>
      </w:r>
    </w:p>
    <w:p w:rsidR="004E05A2" w:rsidRDefault="004E05A2" w:rsidP="00780B2C">
      <w:pPr>
        <w:ind w:firstLine="720"/>
      </w:pPr>
      <w:r>
        <w:tab/>
      </w:r>
      <w:r>
        <w:tab/>
      </w:r>
      <w:r>
        <w:rPr>
          <w:rFonts w:hint="eastAsia"/>
        </w:rPr>
        <w:t>服务端逻辑处理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23"/>
      </w:tblGrid>
      <w:tr w:rsidR="004E05A2" w:rsidRPr="00A95DBD" w:rsidTr="00A95DBD"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if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((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req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minfo_handle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()))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{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no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req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[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no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]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;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op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req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[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op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]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;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 xml:space="preserve">/* 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处理逻辑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>*/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 xml:space="preserve">/* 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输出结果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 xml:space="preserve"> */</w:t>
            </w:r>
          </w:p>
          <w:p w:rsidR="004E05A2" w:rsidRPr="00A95DBD" w:rsidRDefault="004E05A2" w:rsidP="00780B2C">
            <w:pPr>
              <w:rPr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}</w:t>
            </w:r>
          </w:p>
        </w:tc>
      </w:tr>
    </w:tbl>
    <w:p w:rsidR="004E05A2" w:rsidRDefault="004E05A2" w:rsidP="00780B2C">
      <w:pPr>
        <w:ind w:left="540" w:firstLine="720"/>
      </w:pPr>
      <w:r>
        <w:rPr>
          <w:rFonts w:hint="eastAsia"/>
        </w:rPr>
        <w:t>输出结果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23"/>
      </w:tblGrid>
      <w:tr w:rsidR="004E05A2" w:rsidRPr="00A95DBD" w:rsidTr="00A95DBD"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minfo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2FB41D"/>
                <w:kern w:val="0"/>
                <w:sz w:val="20"/>
                <w:szCs w:val="20"/>
              </w:rPr>
              <w:t>Array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(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no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1863838434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',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gender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male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', 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name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xxx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', 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tel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18611001000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',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face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http://abc.com/xxx.jpg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', 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birthday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19891112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',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cardtype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 w:hint="eastAsia"/>
                <w:b/>
                <w:bCs/>
                <w:color w:val="B42419"/>
                <w:kern w:val="0"/>
                <w:sz w:val="20"/>
                <w:szCs w:val="20"/>
              </w:rPr>
              <w:t>时间卡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>/*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次数卡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>*/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,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left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100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',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 xml:space="preserve">/* 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剩余次数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>,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时间卡为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>-1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即可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>*/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  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mstatus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'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in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' 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>/*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在馆状态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 xml:space="preserve"> in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为在馆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 xml:space="preserve"> out</w:t>
            </w:r>
            <w:r w:rsidRPr="00A95DBD">
              <w:rPr>
                <w:rFonts w:ascii="Courier New" w:hAnsi="Courier New" w:cs="Courier New" w:hint="eastAsia"/>
                <w:b/>
                <w:bCs/>
                <w:color w:val="400BD9"/>
                <w:kern w:val="0"/>
                <w:sz w:val="20"/>
                <w:szCs w:val="20"/>
              </w:rPr>
              <w:t>为离馆</w:t>
            </w:r>
            <w:r w:rsidRPr="00A95DBD">
              <w:rPr>
                <w:rFonts w:ascii="Courier New" w:hAnsi="Courier New" w:cs="Courier New"/>
                <w:b/>
                <w:bCs/>
                <w:color w:val="400BD9"/>
                <w:kern w:val="0"/>
                <w:sz w:val="20"/>
                <w:szCs w:val="20"/>
              </w:rPr>
              <w:t>*/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)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;</w:t>
            </w:r>
          </w:p>
          <w:p w:rsidR="004E05A2" w:rsidRPr="00A95DBD" w:rsidRDefault="004E05A2" w:rsidP="00A95D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out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2FB41D"/>
                <w:kern w:val="0"/>
                <w:sz w:val="20"/>
                <w:szCs w:val="20"/>
              </w:rPr>
              <w:t>Array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(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status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'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0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,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err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'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'', '</w:t>
            </w:r>
            <w:r w:rsidRPr="00A95DBD">
              <w:rPr>
                <w:rFonts w:ascii="Courier New" w:hAnsi="Courier New" w:cs="Courier New"/>
                <w:b/>
                <w:bCs/>
                <w:color w:val="B42419"/>
                <w:kern w:val="0"/>
                <w:sz w:val="20"/>
                <w:szCs w:val="20"/>
              </w:rPr>
              <w:t>res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'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=&gt;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minfo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)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;</w:t>
            </w:r>
          </w:p>
          <w:p w:rsidR="004E05A2" w:rsidRPr="00A95DBD" w:rsidRDefault="004E05A2" w:rsidP="00456FFD">
            <w:pPr>
              <w:rPr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output_response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(</w:t>
            </w:r>
            <w:r w:rsidRPr="00A95DBD">
              <w:rPr>
                <w:rFonts w:ascii="Courier New" w:hAnsi="Courier New" w:cs="Courier New"/>
                <w:b/>
                <w:bCs/>
                <w:color w:val="2FB41D"/>
                <w:kern w:val="0"/>
                <w:sz w:val="20"/>
                <w:szCs w:val="20"/>
              </w:rPr>
              <w:t>Array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()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 xml:space="preserve">, </w:t>
            </w:r>
            <w:r w:rsidRPr="00A95DBD">
              <w:rPr>
                <w:rFonts w:ascii="Courier New" w:hAnsi="Courier New" w:cs="Courier New"/>
                <w:b/>
                <w:bCs/>
                <w:color w:val="C1651C"/>
                <w:kern w:val="0"/>
                <w:sz w:val="20"/>
                <w:szCs w:val="20"/>
              </w:rPr>
              <w:t>$</w:t>
            </w:r>
            <w:r w:rsidRPr="00A95DBD">
              <w:rPr>
                <w:rFonts w:ascii="Courier New" w:hAnsi="Courier New" w:cs="Courier New"/>
                <w:b/>
                <w:bCs/>
                <w:color w:val="2EAEBB"/>
                <w:kern w:val="0"/>
                <w:sz w:val="20"/>
                <w:szCs w:val="20"/>
              </w:rPr>
              <w:t>out</w:t>
            </w:r>
            <w:r w:rsidRPr="00A95DBD">
              <w:rPr>
                <w:rFonts w:ascii="Courier New" w:hAnsi="Courier New" w:cs="Courier New"/>
                <w:b/>
                <w:bCs/>
                <w:color w:val="C814C9"/>
                <w:kern w:val="0"/>
                <w:sz w:val="20"/>
                <w:szCs w:val="20"/>
              </w:rPr>
              <w:t>)</w:t>
            </w: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;</w:t>
            </w:r>
          </w:p>
        </w:tc>
      </w:tr>
    </w:tbl>
    <w:p w:rsidR="004E05A2" w:rsidRDefault="004E05A2" w:rsidP="00337F72">
      <w:pPr>
        <w:ind w:firstLine="720"/>
      </w:pPr>
      <w:r>
        <w:rPr>
          <w:rFonts w:hint="eastAsia"/>
        </w:rPr>
        <w:t>输出实例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23"/>
      </w:tblGrid>
      <w:tr w:rsidR="004E05A2" w:rsidRPr="00A95DBD" w:rsidTr="00A95DBD"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4E05A2" w:rsidRPr="00A95DBD" w:rsidRDefault="004E05A2" w:rsidP="00C03E73">
            <w:pPr>
              <w:rPr>
                <w:sz w:val="20"/>
                <w:szCs w:val="20"/>
              </w:rPr>
            </w:pPr>
            <w:r w:rsidRPr="00A95DBD">
              <w:rPr>
                <w:rFonts w:ascii="Courier New" w:hAnsi="Courier New" w:cs="Courier New"/>
                <w:b/>
                <w:bCs/>
                <w:color w:val="F2F2F2"/>
                <w:kern w:val="0"/>
                <w:sz w:val="20"/>
                <w:szCs w:val="20"/>
              </w:rPr>
              <w:t>{"status":0,"err":"","res":{"no":"1863838434","gender":"male","name":"xxx","tel":"18611001000","face":"http:\/\/abc.com\/xxx.jpg","birthday":"19891112","cardtype":"\u65f6\u95f4\u5361","left":"100","mstatus":"in"}}</w:t>
            </w:r>
          </w:p>
        </w:tc>
      </w:tr>
    </w:tbl>
    <w:p w:rsidR="004E05A2" w:rsidRDefault="004E05A2" w:rsidP="00337F72"/>
    <w:p w:rsidR="004E05A2" w:rsidRDefault="004E05A2" w:rsidP="00337F72"/>
    <w:p w:rsidR="004E05A2" w:rsidRDefault="004E05A2" w:rsidP="00A807B1">
      <w:pPr>
        <w:pStyle w:val="Heading1"/>
      </w:pPr>
      <w:r>
        <w:rPr>
          <w:rFonts w:hint="eastAsia"/>
        </w:rPr>
        <w:t>电话约课查询接口</w:t>
      </w:r>
    </w:p>
    <w:p w:rsidR="004E05A2" w:rsidRDefault="004E05A2" w:rsidP="00A807B1">
      <w:r>
        <w:rPr>
          <w:rFonts w:hint="eastAsia"/>
        </w:rPr>
        <w:t>功能说明</w:t>
      </w:r>
    </w:p>
    <w:p w:rsidR="004E05A2" w:rsidRDefault="004E05A2" w:rsidP="006C7F74">
      <w:pPr>
        <w:ind w:left="420" w:firstLine="420"/>
      </w:pPr>
      <w:r>
        <w:rPr>
          <w:rFonts w:hint="eastAsia"/>
        </w:rPr>
        <w:t>通过手机号码查询所有会员卡信息</w:t>
      </w:r>
    </w:p>
    <w:p w:rsidR="004E05A2" w:rsidRDefault="004E05A2" w:rsidP="00A807B1">
      <w:r>
        <w:tab/>
      </w:r>
      <w:r>
        <w:tab/>
      </w:r>
      <w:r>
        <w:rPr>
          <w:rFonts w:hint="eastAsia"/>
        </w:rPr>
        <w:t>请求格式：</w:t>
      </w:r>
    </w:p>
    <w:p w:rsidR="004E05A2" w:rsidRDefault="004E05A2" w:rsidP="00A807B1">
      <w:pPr>
        <w:ind w:left="840" w:firstLine="420"/>
      </w:pPr>
      <w:r>
        <w:t>op=query&amp;clubid=100&amp;mobile=</w:t>
      </w:r>
      <w:r w:rsidRPr="00A807B1">
        <w:t xml:space="preserve"> 13331313131</w:t>
      </w:r>
    </w:p>
    <w:p w:rsidR="004E05A2" w:rsidRDefault="004E05A2" w:rsidP="00A807B1">
      <w:pPr>
        <w:ind w:left="840" w:firstLine="420"/>
      </w:pPr>
      <w:r>
        <w:t>clubid</w:t>
      </w:r>
      <w:r>
        <w:rPr>
          <w:rFonts w:hint="eastAsia"/>
        </w:rPr>
        <w:t>为会馆</w:t>
      </w:r>
      <w:r>
        <w:t>ID</w:t>
      </w:r>
    </w:p>
    <w:p w:rsidR="004E05A2" w:rsidRDefault="004E05A2" w:rsidP="00864BF5">
      <w:r>
        <w:tab/>
      </w:r>
      <w:r>
        <w:tab/>
      </w:r>
      <w:r>
        <w:tab/>
        <w:t>mobile</w:t>
      </w:r>
      <w:r>
        <w:rPr>
          <w:rFonts w:hint="eastAsia"/>
        </w:rPr>
        <w:t>为手机号码</w:t>
      </w:r>
    </w:p>
    <w:p w:rsidR="004E05A2" w:rsidRDefault="004E05A2" w:rsidP="00A807B1">
      <w:pPr>
        <w:rPr>
          <w:color w:val="FF0000"/>
          <w:highlight w:val="yellow"/>
        </w:rPr>
      </w:pPr>
      <w:bookmarkStart w:id="0" w:name="_GoBack"/>
      <w:r w:rsidRPr="00E35110">
        <w:rPr>
          <w:rFonts w:hint="eastAsia"/>
          <w:color w:val="FF0000"/>
          <w:highlight w:val="yellow"/>
        </w:rPr>
        <w:t>读取信息和字段内容跟进场</w:t>
      </w:r>
      <w:r w:rsidRPr="00E35110">
        <w:rPr>
          <w:color w:val="FF0000"/>
          <w:highlight w:val="yellow"/>
        </w:rPr>
        <w:t>checkin</w:t>
      </w:r>
      <w:r w:rsidRPr="00E35110">
        <w:rPr>
          <w:rFonts w:hint="eastAsia"/>
          <w:color w:val="FF0000"/>
          <w:highlight w:val="yellow"/>
        </w:rPr>
        <w:t>一样</w:t>
      </w:r>
      <w:r>
        <w:rPr>
          <w:rFonts w:hint="eastAsia"/>
          <w:color w:val="FF0000"/>
          <w:highlight w:val="yellow"/>
        </w:rPr>
        <w:t>（</w:t>
      </w:r>
      <w:r>
        <w:rPr>
          <w:color w:val="FF0000"/>
          <w:highlight w:val="yellow"/>
        </w:rPr>
        <w:t>checkin</w:t>
      </w:r>
      <w:r>
        <w:rPr>
          <w:rFonts w:hint="eastAsia"/>
          <w:color w:val="FF0000"/>
          <w:highlight w:val="yellow"/>
        </w:rPr>
        <w:t>会减次数，这里不减次数）</w:t>
      </w:r>
      <w:r w:rsidRPr="00E35110">
        <w:rPr>
          <w:rFonts w:hint="eastAsia"/>
          <w:color w:val="FF0000"/>
          <w:highlight w:val="yellow"/>
        </w:rPr>
        <w:t>，判断会员</w:t>
      </w:r>
      <w:r>
        <w:rPr>
          <w:rFonts w:hint="eastAsia"/>
          <w:color w:val="FF0000"/>
          <w:highlight w:val="yellow"/>
        </w:rPr>
        <w:t>卡是否有效（</w:t>
      </w:r>
      <w:r>
        <w:rPr>
          <w:color w:val="FF0000"/>
          <w:highlight w:val="yellow"/>
        </w:rPr>
        <w:t>card_status:1 card_status:0</w:t>
      </w:r>
      <w:r>
        <w:rPr>
          <w:rFonts w:hint="eastAsia"/>
          <w:color w:val="FF0000"/>
          <w:highlight w:val="yellow"/>
        </w:rPr>
        <w:t>）以及卡是否繁忙卡（</w:t>
      </w:r>
      <w:r>
        <w:rPr>
          <w:color w:val="FF0000"/>
          <w:highlight w:val="yellow"/>
        </w:rPr>
        <w:t>card_busy:1 card_busy:0</w:t>
      </w:r>
      <w:r>
        <w:rPr>
          <w:rFonts w:hint="eastAsia"/>
          <w:color w:val="FF0000"/>
          <w:highlight w:val="yellow"/>
        </w:rPr>
        <w:t>）</w:t>
      </w:r>
    </w:p>
    <w:bookmarkEnd w:id="0"/>
    <w:p w:rsidR="004E05A2" w:rsidRDefault="004E05A2" w:rsidP="00A807B1">
      <w:r>
        <w:rPr>
          <w:rFonts w:hint="eastAsia"/>
        </w:rPr>
        <w:t>说明</w:t>
      </w:r>
    </w:p>
    <w:p w:rsidR="004E05A2" w:rsidRDefault="004E05A2" w:rsidP="00A807B1">
      <w:r>
        <w:tab/>
      </w:r>
      <w:r>
        <w:tab/>
        <w:t>status</w:t>
      </w:r>
      <w:r>
        <w:rPr>
          <w:rFonts w:hint="eastAsia"/>
        </w:rPr>
        <w:t>为获取状态</w:t>
      </w:r>
    </w:p>
    <w:p w:rsidR="004E05A2" w:rsidRDefault="004E05A2" w:rsidP="00A807B1">
      <w:r>
        <w:tab/>
      </w:r>
      <w:r>
        <w:tab/>
        <w:t xml:space="preserve">err </w:t>
      </w:r>
      <w:r>
        <w:rPr>
          <w:rFonts w:hint="eastAsia"/>
        </w:rPr>
        <w:t>错误信息</w:t>
      </w:r>
    </w:p>
    <w:p w:rsidR="004E05A2" w:rsidRDefault="004E05A2" w:rsidP="00337F72">
      <w:r>
        <w:tab/>
      </w:r>
      <w:r>
        <w:tab/>
        <w:t xml:space="preserve">res </w:t>
      </w:r>
      <w:r>
        <w:rPr>
          <w:rFonts w:hint="eastAsia"/>
        </w:rPr>
        <w:t>为会员卡列表数组，如有多个就列出多个；</w:t>
      </w:r>
    </w:p>
    <w:p w:rsidR="004E05A2" w:rsidRDefault="004E05A2" w:rsidP="006C7F74">
      <w:pPr>
        <w:pStyle w:val="Heading1"/>
      </w:pPr>
      <w:r>
        <w:rPr>
          <w:rFonts w:hint="eastAsia"/>
        </w:rPr>
        <w:t>约课判断接口</w:t>
      </w:r>
    </w:p>
    <w:p w:rsidR="004E05A2" w:rsidRDefault="004E05A2" w:rsidP="006C7F74">
      <w:r>
        <w:rPr>
          <w:rFonts w:hint="eastAsia"/>
        </w:rPr>
        <w:t>功能说明</w:t>
      </w:r>
    </w:p>
    <w:p w:rsidR="004E05A2" w:rsidRDefault="004E05A2" w:rsidP="00864BF5">
      <w:pPr>
        <w:ind w:left="420" w:firstLine="420"/>
      </w:pPr>
      <w:r>
        <w:rPr>
          <w:rFonts w:hint="eastAsia"/>
        </w:rPr>
        <w:t>通过输入会员卡</w:t>
      </w:r>
      <w:r>
        <w:t>ID</w:t>
      </w:r>
      <w:r>
        <w:rPr>
          <w:rFonts w:hint="eastAsia"/>
        </w:rPr>
        <w:t>以及约课时间，服务端判断是否繁忙时段</w:t>
      </w:r>
    </w:p>
    <w:p w:rsidR="004E05A2" w:rsidRDefault="004E05A2" w:rsidP="006C7F74">
      <w:r>
        <w:tab/>
      </w:r>
      <w:r>
        <w:tab/>
      </w:r>
      <w:r>
        <w:rPr>
          <w:rFonts w:hint="eastAsia"/>
        </w:rPr>
        <w:t>请求格式：</w:t>
      </w:r>
    </w:p>
    <w:p w:rsidR="004E05A2" w:rsidRDefault="004E05A2" w:rsidP="006C7F74">
      <w:pPr>
        <w:ind w:left="840" w:firstLine="420"/>
      </w:pPr>
      <w:r>
        <w:t xml:space="preserve">op=check&amp;card=111939434&amp;time=122233434 </w:t>
      </w:r>
    </w:p>
    <w:p w:rsidR="004E05A2" w:rsidRDefault="004E05A2" w:rsidP="00864BF5">
      <w:pPr>
        <w:ind w:left="840" w:firstLine="420"/>
      </w:pPr>
      <w:r>
        <w:t xml:space="preserve">card </w:t>
      </w:r>
      <w:r>
        <w:rPr>
          <w:rFonts w:hint="eastAsia"/>
        </w:rPr>
        <w:t>会员卡号</w:t>
      </w:r>
    </w:p>
    <w:p w:rsidR="004E05A2" w:rsidRDefault="004E05A2" w:rsidP="00864BF5">
      <w:pPr>
        <w:rPr>
          <w:color w:val="FF0000"/>
          <w:highlight w:val="yellow"/>
        </w:rPr>
      </w:pPr>
      <w:r>
        <w:tab/>
      </w:r>
      <w:r>
        <w:tab/>
      </w:r>
      <w:r>
        <w:tab/>
        <w:t>time</w:t>
      </w:r>
      <w:r>
        <w:rPr>
          <w:rFonts w:hint="eastAsia"/>
        </w:rPr>
        <w:t>为约课时段的</w:t>
      </w:r>
      <w:r>
        <w:t>unixtime</w:t>
      </w:r>
      <w:r>
        <w:rPr>
          <w:rFonts w:hint="eastAsia"/>
        </w:rPr>
        <w:t>格式时间戳</w:t>
      </w:r>
    </w:p>
    <w:p w:rsidR="004E05A2" w:rsidRPr="00A807B1" w:rsidRDefault="004E05A2" w:rsidP="00864BF5">
      <w:pPr>
        <w:ind w:left="840" w:firstLine="420"/>
        <w:rPr>
          <w:color w:val="FF0000"/>
        </w:rPr>
      </w:pPr>
      <w:r>
        <w:rPr>
          <w:rFonts w:hint="eastAsia"/>
          <w:color w:val="FF0000"/>
          <w:highlight w:val="yellow"/>
        </w:rPr>
        <w:t>根据卡是否繁忙卡和</w:t>
      </w:r>
      <w:r w:rsidRPr="00E35110">
        <w:rPr>
          <w:color w:val="FF0000"/>
          <w:highlight w:val="yellow"/>
        </w:rPr>
        <w:t>time</w:t>
      </w:r>
      <w:r w:rsidRPr="00E35110">
        <w:rPr>
          <w:rFonts w:hint="eastAsia"/>
          <w:color w:val="FF0000"/>
          <w:highlight w:val="yellow"/>
        </w:rPr>
        <w:t>判断是否繁忙时段，返回状态字段为</w:t>
      </w:r>
      <w:r w:rsidRPr="00E35110">
        <w:rPr>
          <w:color w:val="FF0000"/>
          <w:highlight w:val="yellow"/>
        </w:rPr>
        <w:t xml:space="preserve">busy:1 </w:t>
      </w:r>
      <w:r w:rsidRPr="00E35110">
        <w:rPr>
          <w:rFonts w:hint="eastAsia"/>
          <w:color w:val="FF0000"/>
          <w:highlight w:val="yellow"/>
        </w:rPr>
        <w:t>或者</w:t>
      </w:r>
      <w:r w:rsidRPr="00E35110">
        <w:rPr>
          <w:color w:val="FF0000"/>
          <w:highlight w:val="yellow"/>
        </w:rPr>
        <w:t>busy:0</w:t>
      </w:r>
      <w:r>
        <w:rPr>
          <w:color w:val="FF0000"/>
        </w:rPr>
        <w:t xml:space="preserve"> </w:t>
      </w:r>
    </w:p>
    <w:p w:rsidR="004E05A2" w:rsidRDefault="004E05A2" w:rsidP="006C7F74">
      <w:r>
        <w:rPr>
          <w:rFonts w:hint="eastAsia"/>
        </w:rPr>
        <w:t>说明</w:t>
      </w:r>
    </w:p>
    <w:p w:rsidR="004E05A2" w:rsidRDefault="004E05A2" w:rsidP="006C7F74">
      <w:r>
        <w:tab/>
      </w:r>
      <w:r>
        <w:tab/>
        <w:t>status</w:t>
      </w:r>
      <w:r>
        <w:rPr>
          <w:rFonts w:hint="eastAsia"/>
        </w:rPr>
        <w:t>为获取状态</w:t>
      </w:r>
    </w:p>
    <w:p w:rsidR="004E05A2" w:rsidRDefault="004E05A2" w:rsidP="006C7F74">
      <w:r>
        <w:tab/>
      </w:r>
      <w:r>
        <w:tab/>
        <w:t xml:space="preserve">err </w:t>
      </w:r>
      <w:r>
        <w:rPr>
          <w:rFonts w:hint="eastAsia"/>
        </w:rPr>
        <w:t>错误信息</w:t>
      </w:r>
    </w:p>
    <w:p w:rsidR="004E05A2" w:rsidRDefault="004E05A2" w:rsidP="006C7F74">
      <w:r>
        <w:tab/>
      </w:r>
      <w:r>
        <w:tab/>
        <w:t xml:space="preserve">busy </w:t>
      </w:r>
      <w:r>
        <w:rPr>
          <w:rFonts w:hint="eastAsia"/>
        </w:rPr>
        <w:t>是否繁忙状态</w:t>
      </w:r>
    </w:p>
    <w:p w:rsidR="004E05A2" w:rsidRDefault="004E05A2" w:rsidP="00337F72"/>
    <w:p w:rsidR="004E05A2" w:rsidRDefault="004E05A2" w:rsidP="00E35110">
      <w:pPr>
        <w:pStyle w:val="Heading1"/>
      </w:pPr>
      <w:r>
        <w:rPr>
          <w:rFonts w:hint="eastAsia"/>
        </w:rPr>
        <w:t>会员信息模糊查询</w:t>
      </w:r>
    </w:p>
    <w:p w:rsidR="004E05A2" w:rsidRDefault="004E05A2" w:rsidP="00E35110">
      <w:r>
        <w:rPr>
          <w:rFonts w:hint="eastAsia"/>
        </w:rPr>
        <w:t>功能说明</w:t>
      </w:r>
    </w:p>
    <w:p w:rsidR="004E05A2" w:rsidRDefault="004E05A2" w:rsidP="00E35110">
      <w:pPr>
        <w:ind w:left="420" w:firstLine="420"/>
      </w:pPr>
      <w:r>
        <w:rPr>
          <w:rFonts w:hint="eastAsia"/>
        </w:rPr>
        <w:t>通过姓名、手机号码、身份证号码查询会员信息</w:t>
      </w:r>
    </w:p>
    <w:p w:rsidR="004E05A2" w:rsidRDefault="004E05A2" w:rsidP="00E35110"/>
    <w:p w:rsidR="004E05A2" w:rsidRDefault="004E05A2" w:rsidP="00E35110">
      <w:r>
        <w:tab/>
      </w:r>
      <w:r>
        <w:tab/>
      </w:r>
      <w:r>
        <w:rPr>
          <w:rFonts w:hint="eastAsia"/>
        </w:rPr>
        <w:t>请求格式：</w:t>
      </w:r>
    </w:p>
    <w:p w:rsidR="004E05A2" w:rsidRDefault="004E05A2" w:rsidP="00E35110">
      <w:pPr>
        <w:ind w:left="840" w:firstLine="420"/>
      </w:pPr>
      <w:r>
        <w:t>op=find&amp;clubid=111&amp;mobile=</w:t>
      </w:r>
      <w:r w:rsidRPr="00A807B1">
        <w:t>13331313131</w:t>
      </w:r>
      <w:r>
        <w:t>&amp;no=51115198012016635&amp;name=</w:t>
      </w:r>
      <w:r>
        <w:rPr>
          <w:rFonts w:hint="eastAsia"/>
        </w:rPr>
        <w:t>张三</w:t>
      </w:r>
      <w:r>
        <w:t xml:space="preserve"> </w:t>
      </w:r>
    </w:p>
    <w:p w:rsidR="004E05A2" w:rsidRDefault="004E05A2" w:rsidP="00E35110">
      <w:pPr>
        <w:ind w:left="840" w:firstLine="420"/>
      </w:pPr>
      <w:r>
        <w:t xml:space="preserve">clubid </w:t>
      </w:r>
      <w:r>
        <w:rPr>
          <w:rFonts w:hint="eastAsia"/>
        </w:rPr>
        <w:t>会馆编号</w:t>
      </w:r>
    </w:p>
    <w:p w:rsidR="004E05A2" w:rsidRDefault="004E05A2" w:rsidP="00E35110">
      <w:r>
        <w:tab/>
      </w:r>
      <w:r>
        <w:tab/>
      </w:r>
      <w:r>
        <w:tab/>
        <w:t>mobile</w:t>
      </w:r>
      <w:r>
        <w:rPr>
          <w:rFonts w:hint="eastAsia"/>
        </w:rPr>
        <w:t>为手机号码</w:t>
      </w:r>
    </w:p>
    <w:p w:rsidR="004E05A2" w:rsidRDefault="004E05A2" w:rsidP="00E35110">
      <w:r>
        <w:tab/>
      </w:r>
      <w:r>
        <w:tab/>
      </w:r>
      <w:r>
        <w:tab/>
        <w:t>no</w:t>
      </w:r>
      <w:r>
        <w:rPr>
          <w:rFonts w:hint="eastAsia"/>
        </w:rPr>
        <w:t>为身份证号码</w:t>
      </w:r>
    </w:p>
    <w:p w:rsidR="004E05A2" w:rsidRDefault="004E05A2" w:rsidP="00E35110">
      <w:r>
        <w:tab/>
      </w:r>
      <w:r>
        <w:tab/>
      </w:r>
      <w:r>
        <w:tab/>
        <w:t>name</w:t>
      </w:r>
      <w:r>
        <w:rPr>
          <w:rFonts w:hint="eastAsia"/>
        </w:rPr>
        <w:t>为姓名</w:t>
      </w:r>
    </w:p>
    <w:p w:rsidR="004E05A2" w:rsidRDefault="004E05A2" w:rsidP="00E35110">
      <w:pPr>
        <w:rPr>
          <w:color w:val="FF0000"/>
        </w:rPr>
      </w:pPr>
      <w:r>
        <w:tab/>
      </w:r>
      <w:r>
        <w:tab/>
      </w:r>
      <w:r>
        <w:tab/>
      </w:r>
      <w:r w:rsidRPr="004D22AB">
        <w:rPr>
          <w:rFonts w:hint="eastAsia"/>
          <w:color w:val="FF0000"/>
          <w:highlight w:val="yellow"/>
        </w:rPr>
        <w:t>三个条件为或关系，</w:t>
      </w:r>
      <w:r w:rsidRPr="004D22AB">
        <w:rPr>
          <w:color w:val="FF0000"/>
          <w:highlight w:val="yellow"/>
        </w:rPr>
        <w:t>name</w:t>
      </w:r>
      <w:r w:rsidRPr="004D22AB">
        <w:rPr>
          <w:rFonts w:hint="eastAsia"/>
          <w:color w:val="FF0000"/>
          <w:highlight w:val="yellow"/>
        </w:rPr>
        <w:t>模糊查询</w:t>
      </w:r>
      <w:r w:rsidRPr="004D22AB">
        <w:rPr>
          <w:color w:val="FF0000"/>
        </w:rPr>
        <w:t xml:space="preserve"> </w:t>
      </w:r>
    </w:p>
    <w:p w:rsidR="004E05A2" w:rsidRPr="004D22AB" w:rsidRDefault="004E05A2" w:rsidP="00E35110">
      <w:pPr>
        <w:rPr>
          <w:color w:val="FF0000"/>
        </w:rPr>
      </w:pPr>
    </w:p>
    <w:p w:rsidR="004E05A2" w:rsidRDefault="004E05A2" w:rsidP="00AB6A85">
      <w:pPr>
        <w:ind w:firstLine="420"/>
      </w:pPr>
      <w:r>
        <w:rPr>
          <w:rFonts w:hint="eastAsia"/>
        </w:rPr>
        <w:t>列出会员信息与</w:t>
      </w:r>
      <w:r>
        <w:t>get</w:t>
      </w:r>
      <w:r>
        <w:rPr>
          <w:rFonts w:hint="eastAsia"/>
        </w:rPr>
        <w:t>的接口一致</w:t>
      </w:r>
    </w:p>
    <w:p w:rsidR="004E05A2" w:rsidRDefault="004E05A2" w:rsidP="00E35110">
      <w:r>
        <w:tab/>
      </w:r>
      <w:r>
        <w:tab/>
        <w:t>status</w:t>
      </w:r>
      <w:r>
        <w:rPr>
          <w:rFonts w:hint="eastAsia"/>
        </w:rPr>
        <w:t>为获取状态</w:t>
      </w:r>
    </w:p>
    <w:p w:rsidR="004E05A2" w:rsidRDefault="004E05A2" w:rsidP="00E35110">
      <w:r>
        <w:tab/>
      </w:r>
      <w:r>
        <w:tab/>
        <w:t xml:space="preserve">err </w:t>
      </w:r>
      <w:r>
        <w:rPr>
          <w:rFonts w:hint="eastAsia"/>
        </w:rPr>
        <w:t>错误信息</w:t>
      </w:r>
    </w:p>
    <w:p w:rsidR="004E05A2" w:rsidRDefault="004E05A2" w:rsidP="00E35110">
      <w:r>
        <w:tab/>
      </w:r>
      <w:r>
        <w:tab/>
        <w:t xml:space="preserve">res </w:t>
      </w:r>
      <w:r>
        <w:rPr>
          <w:rFonts w:hint="eastAsia"/>
        </w:rPr>
        <w:t>为会员卡列表数组，如有多个就列出多个；</w:t>
      </w:r>
    </w:p>
    <w:p w:rsidR="004E05A2" w:rsidRDefault="004E05A2" w:rsidP="00337F72"/>
    <w:p w:rsidR="004E05A2" w:rsidRDefault="004E05A2" w:rsidP="00715218">
      <w:pPr>
        <w:pStyle w:val="Heading1"/>
      </w:pPr>
      <w:r>
        <w:rPr>
          <w:rFonts w:hint="eastAsia"/>
        </w:rPr>
        <w:t>会员绑定接口</w:t>
      </w:r>
    </w:p>
    <w:p w:rsidR="004E05A2" w:rsidRDefault="004E05A2" w:rsidP="00715218">
      <w:r>
        <w:rPr>
          <w:rFonts w:hint="eastAsia"/>
        </w:rPr>
        <w:t>功能说明</w:t>
      </w:r>
    </w:p>
    <w:p w:rsidR="004E05A2" w:rsidRDefault="004E05A2" w:rsidP="00715218">
      <w:pPr>
        <w:ind w:left="420" w:firstLine="420"/>
      </w:pPr>
      <w:r>
        <w:rPr>
          <w:rFonts w:hint="eastAsia"/>
        </w:rPr>
        <w:t>通过姓名、手机号码、身份证号码查询会员信息</w:t>
      </w:r>
    </w:p>
    <w:p w:rsidR="004E05A2" w:rsidRDefault="004E05A2" w:rsidP="00715218"/>
    <w:p w:rsidR="004E05A2" w:rsidRDefault="004E05A2" w:rsidP="00715218">
      <w:r>
        <w:tab/>
      </w:r>
      <w:r>
        <w:tab/>
      </w:r>
      <w:r>
        <w:rPr>
          <w:rFonts w:hint="eastAsia"/>
        </w:rPr>
        <w:t>请求格式：</w:t>
      </w:r>
    </w:p>
    <w:p w:rsidR="004E05A2" w:rsidRDefault="004E05A2" w:rsidP="00715218">
      <w:pPr>
        <w:ind w:left="840" w:firstLine="420"/>
      </w:pPr>
      <w:r>
        <w:t>op=bind&amp;mobile=</w:t>
      </w:r>
      <w:r w:rsidRPr="00A807B1">
        <w:t>13331313131</w:t>
      </w:r>
      <w:r>
        <w:t>&amp;no=51115198012016635&amp;name=</w:t>
      </w:r>
      <w:r>
        <w:rPr>
          <w:rFonts w:hint="eastAsia"/>
        </w:rPr>
        <w:t>张三</w:t>
      </w:r>
      <w:r>
        <w:t xml:space="preserve"> </w:t>
      </w:r>
    </w:p>
    <w:p w:rsidR="004E05A2" w:rsidRDefault="004E05A2" w:rsidP="00715218">
      <w:r>
        <w:tab/>
      </w:r>
      <w:r>
        <w:tab/>
      </w:r>
      <w:r>
        <w:tab/>
        <w:t>mobile</w:t>
      </w:r>
      <w:r>
        <w:rPr>
          <w:rFonts w:hint="eastAsia"/>
        </w:rPr>
        <w:t>为手机号码</w:t>
      </w:r>
    </w:p>
    <w:p w:rsidR="004E05A2" w:rsidRDefault="004E05A2" w:rsidP="00715218">
      <w:r>
        <w:tab/>
      </w:r>
      <w:r>
        <w:tab/>
      </w:r>
      <w:r>
        <w:tab/>
        <w:t>no</w:t>
      </w:r>
      <w:r>
        <w:rPr>
          <w:rFonts w:hint="eastAsia"/>
        </w:rPr>
        <w:t>为身份证号码</w:t>
      </w:r>
    </w:p>
    <w:p w:rsidR="004E05A2" w:rsidRDefault="004E05A2" w:rsidP="00715218">
      <w:r>
        <w:tab/>
      </w:r>
      <w:r>
        <w:tab/>
      </w:r>
      <w:r>
        <w:tab/>
        <w:t>name</w:t>
      </w:r>
      <w:r>
        <w:rPr>
          <w:rFonts w:hint="eastAsia"/>
        </w:rPr>
        <w:t>为姓名</w:t>
      </w:r>
    </w:p>
    <w:p w:rsidR="004E05A2" w:rsidRPr="00715218" w:rsidRDefault="004E05A2" w:rsidP="00715218">
      <w:pPr>
        <w:rPr>
          <w:color w:val="FF0000"/>
        </w:rPr>
      </w:pPr>
      <w:r>
        <w:tab/>
      </w:r>
      <w:r>
        <w:tab/>
      </w:r>
      <w:r>
        <w:tab/>
      </w:r>
      <w:r w:rsidRPr="00715218">
        <w:rPr>
          <w:color w:val="FF0000"/>
          <w:highlight w:val="yellow"/>
        </w:rPr>
        <w:t>mobile no name</w:t>
      </w:r>
      <w:r w:rsidRPr="00715218">
        <w:rPr>
          <w:rFonts w:hint="eastAsia"/>
          <w:color w:val="FF0000"/>
          <w:highlight w:val="yellow"/>
        </w:rPr>
        <w:t>三个必须全部符合</w:t>
      </w:r>
      <w:r w:rsidRPr="00715218">
        <w:rPr>
          <w:color w:val="FF0000"/>
        </w:rPr>
        <w:t xml:space="preserve"> </w:t>
      </w:r>
    </w:p>
    <w:p w:rsidR="004E05A2" w:rsidRPr="004D22AB" w:rsidRDefault="004E05A2" w:rsidP="00715218">
      <w:pPr>
        <w:rPr>
          <w:color w:val="FF0000"/>
        </w:rPr>
      </w:pPr>
    </w:p>
    <w:p w:rsidR="004E05A2" w:rsidRDefault="004E05A2" w:rsidP="00715218">
      <w:pPr>
        <w:ind w:firstLine="420"/>
      </w:pPr>
      <w:r>
        <w:rPr>
          <w:rFonts w:hint="eastAsia"/>
        </w:rPr>
        <w:t>列出会员卡号</w:t>
      </w:r>
      <w:r>
        <w:t>(card)</w:t>
      </w:r>
      <w:r>
        <w:rPr>
          <w:rFonts w:hint="eastAsia"/>
        </w:rPr>
        <w:t>和所在馆</w:t>
      </w:r>
      <w:r>
        <w:t>ID(clubid)</w:t>
      </w:r>
    </w:p>
    <w:p w:rsidR="004E05A2" w:rsidRDefault="004E05A2" w:rsidP="00715218">
      <w:r>
        <w:tab/>
      </w:r>
      <w:r>
        <w:tab/>
        <w:t>status</w:t>
      </w:r>
      <w:r>
        <w:rPr>
          <w:rFonts w:hint="eastAsia"/>
        </w:rPr>
        <w:t>为获取状态</w:t>
      </w:r>
    </w:p>
    <w:p w:rsidR="004E05A2" w:rsidRDefault="004E05A2" w:rsidP="00715218">
      <w:r>
        <w:tab/>
      </w:r>
      <w:r>
        <w:tab/>
        <w:t xml:space="preserve">err </w:t>
      </w:r>
      <w:r>
        <w:rPr>
          <w:rFonts w:hint="eastAsia"/>
        </w:rPr>
        <w:t>错误信息</w:t>
      </w:r>
    </w:p>
    <w:p w:rsidR="004E05A2" w:rsidRDefault="004E05A2" w:rsidP="00715218">
      <w:r>
        <w:tab/>
      </w:r>
      <w:r>
        <w:tab/>
        <w:t xml:space="preserve">res </w:t>
      </w:r>
      <w:r>
        <w:rPr>
          <w:rFonts w:hint="eastAsia"/>
        </w:rPr>
        <w:t>为会员卡列表数组，如有多个就列出多个；</w:t>
      </w:r>
    </w:p>
    <w:p w:rsidR="004E05A2" w:rsidRPr="00F224E9" w:rsidRDefault="004E05A2" w:rsidP="00337F72"/>
    <w:sectPr w:rsidR="004E05A2" w:rsidRPr="00F224E9" w:rsidSect="009131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5A2" w:rsidRDefault="004E05A2">
      <w:r>
        <w:separator/>
      </w:r>
    </w:p>
  </w:endnote>
  <w:endnote w:type="continuationSeparator" w:id="0">
    <w:p w:rsidR="004E05A2" w:rsidRDefault="004E0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A2" w:rsidRDefault="004E05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A2" w:rsidRDefault="004E05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A2" w:rsidRDefault="004E05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5A2" w:rsidRDefault="004E05A2">
      <w:r>
        <w:separator/>
      </w:r>
    </w:p>
  </w:footnote>
  <w:footnote w:type="continuationSeparator" w:id="0">
    <w:p w:rsidR="004E05A2" w:rsidRDefault="004E05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A2" w:rsidRDefault="004E05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A2" w:rsidRDefault="004E05A2" w:rsidP="00AB7A4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A2" w:rsidRDefault="004E05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3EB3"/>
    <w:rsid w:val="00091F0E"/>
    <w:rsid w:val="00104CCD"/>
    <w:rsid w:val="00150E5A"/>
    <w:rsid w:val="00155C24"/>
    <w:rsid w:val="002027A5"/>
    <w:rsid w:val="00226F3F"/>
    <w:rsid w:val="002A08CC"/>
    <w:rsid w:val="002D11A0"/>
    <w:rsid w:val="00337C29"/>
    <w:rsid w:val="00337F72"/>
    <w:rsid w:val="003927FD"/>
    <w:rsid w:val="00403F4E"/>
    <w:rsid w:val="0041446E"/>
    <w:rsid w:val="00456FFD"/>
    <w:rsid w:val="0049335E"/>
    <w:rsid w:val="004D19E8"/>
    <w:rsid w:val="004D22AB"/>
    <w:rsid w:val="004E05A2"/>
    <w:rsid w:val="00582EBA"/>
    <w:rsid w:val="005A424B"/>
    <w:rsid w:val="006C22D9"/>
    <w:rsid w:val="006C7F74"/>
    <w:rsid w:val="00715218"/>
    <w:rsid w:val="007324F2"/>
    <w:rsid w:val="00767F4B"/>
    <w:rsid w:val="00780B2C"/>
    <w:rsid w:val="00856D81"/>
    <w:rsid w:val="00864BF5"/>
    <w:rsid w:val="008A4827"/>
    <w:rsid w:val="008D77DE"/>
    <w:rsid w:val="00913164"/>
    <w:rsid w:val="009D6F3B"/>
    <w:rsid w:val="00A61BB3"/>
    <w:rsid w:val="00A807B1"/>
    <w:rsid w:val="00A879A2"/>
    <w:rsid w:val="00A95DBD"/>
    <w:rsid w:val="00AB6A85"/>
    <w:rsid w:val="00AB7A4A"/>
    <w:rsid w:val="00B230B8"/>
    <w:rsid w:val="00C03E73"/>
    <w:rsid w:val="00C76D0D"/>
    <w:rsid w:val="00CE3EB3"/>
    <w:rsid w:val="00E15699"/>
    <w:rsid w:val="00E35110"/>
    <w:rsid w:val="00E379E4"/>
    <w:rsid w:val="00E948B4"/>
    <w:rsid w:val="00EC1A4D"/>
    <w:rsid w:val="00F224E9"/>
    <w:rsid w:val="00F2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4B"/>
    <w:pPr>
      <w:widowControl w:val="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3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3EB3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E3EB3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E3EB3"/>
    <w:rPr>
      <w:rFonts w:ascii="Calibri" w:eastAsia="宋体" w:hAnsi="Calibri"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CE3EB3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CE3EB3"/>
    <w:rPr>
      <w:rFonts w:ascii="Calibri" w:eastAsia="宋体" w:hAnsi="Calibri" w:cs="Times New Roman"/>
      <w:b/>
      <w:bCs/>
      <w:sz w:val="32"/>
      <w:szCs w:val="32"/>
    </w:rPr>
  </w:style>
  <w:style w:type="table" w:styleId="TableGrid">
    <w:name w:val="Table Grid"/>
    <w:basedOn w:val="TableNormal"/>
    <w:uiPriority w:val="99"/>
    <w:rsid w:val="00CE3EB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B7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00C8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AB7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00C8"/>
    <w:rPr>
      <w:sz w:val="18"/>
      <w:szCs w:val="18"/>
    </w:rPr>
  </w:style>
  <w:style w:type="character" w:styleId="Hyperlink">
    <w:name w:val="Hyperlink"/>
    <w:basedOn w:val="DefaultParagraphFont"/>
    <w:uiPriority w:val="99"/>
    <w:rsid w:val="00A879A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ijing.1b4.cn/api.php?op=out&amp;clubid=1&amp;no=1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beijing.1b4.cn/api.php?op=in&amp;clubid=1&amp;no=1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eijing.1b4.cn/api.php?op=get&amp;clubid=1&amp;no=1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4</Pages>
  <Words>353</Words>
  <Characters>2014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SounOS Tian</dc:creator>
  <cp:keywords/>
  <dc:description/>
  <cp:lastModifiedBy>admin</cp:lastModifiedBy>
  <cp:revision>20</cp:revision>
  <dcterms:created xsi:type="dcterms:W3CDTF">2014-06-21T06:43:00Z</dcterms:created>
  <dcterms:modified xsi:type="dcterms:W3CDTF">2014-07-07T05:44:00Z</dcterms:modified>
</cp:coreProperties>
</file>